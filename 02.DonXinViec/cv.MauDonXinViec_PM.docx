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191"/>
        <w:gridCol w:w="433"/>
        <w:gridCol w:w="3380"/>
        <w:gridCol w:w="3381"/>
      </w:tblGrid>
      <w:tr w:rsidR="00B6466C" w:rsidRPr="00406DDC" w:rsidTr="00690C6F">
        <w:trPr>
          <w:trHeight w:val="993"/>
          <w:jc w:val="center"/>
        </w:trPr>
        <w:tc>
          <w:tcPr>
            <w:tcW w:w="3191" w:type="dxa"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 w:val="restart"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 w:val="restart"/>
          </w:tcPr>
          <w:p w:rsidR="00B6466C" w:rsidRPr="00406DDC" w:rsidRDefault="000C100D" w:rsidP="00C666EC">
            <w:pPr>
              <w:pStyle w:val="Title"/>
              <w:spacing w:before="120" w:after="24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ĐÀM HUY KH</w:t>
            </w:r>
            <w:r w:rsidRPr="00406DDC">
              <w:rPr>
                <w:rFonts w:ascii="Cambria" w:hAnsi="Cambria"/>
                <w:lang w:val="vi-VN"/>
              </w:rPr>
              <w:t>ỞI</w:t>
            </w:r>
          </w:p>
        </w:tc>
      </w:tr>
      <w:tr w:rsidR="00B6466C" w:rsidRPr="00406DDC" w:rsidTr="00C666EC">
        <w:trPr>
          <w:trHeight w:val="430"/>
          <w:jc w:val="center"/>
        </w:trPr>
        <w:tc>
          <w:tcPr>
            <w:tcW w:w="3191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Pr="00406DDC" w:rsidRDefault="00C666EC" w:rsidP="0080075A">
            <w:pPr>
              <w:pStyle w:val="Contact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44D79AEC" wp14:editId="1E5F2C7F">
                  <wp:extent cx="1889186" cy="18891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nhDaiDien_0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36" t="45204" r="30350" b="40613"/>
                          <a:stretch/>
                        </pic:blipFill>
                        <pic:spPr bwMode="auto">
                          <a:xfrm>
                            <a:off x="0" y="0"/>
                            <a:ext cx="1889186" cy="188918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222466">
            <w:pPr>
              <w:pStyle w:val="Title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884"/>
          <w:jc w:val="center"/>
        </w:trPr>
        <w:tc>
          <w:tcPr>
            <w:tcW w:w="3191" w:type="dxa"/>
            <w:vMerge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3380" w:type="dxa"/>
            <w:vAlign w:val="bottom"/>
          </w:tcPr>
          <w:p w:rsidR="00B6466C" w:rsidRPr="00406DDC" w:rsidRDefault="00527BA1" w:rsidP="005B1ADB">
            <w:pPr>
              <w:spacing w:after="16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03/11/2023</w:t>
            </w:r>
          </w:p>
          <w:p w:rsidR="00B6466C" w:rsidRPr="00406DDC" w:rsidRDefault="00F77E7D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530570983"/>
                <w:placeholder>
                  <w:docPart w:val="98D6C9F643B346E0A1FC2ECD703F5350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[Recipient Name]</w:t>
                </w:r>
              </w:sdtContent>
            </w:sdt>
          </w:p>
          <w:p w:rsidR="00B6466C" w:rsidRPr="00406DDC" w:rsidRDefault="00F77E7D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61364655"/>
                <w:placeholder>
                  <w:docPart w:val="ACC37E55F3D5452BAEBFD6A31411F5C9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[Title]</w:t>
                </w:r>
              </w:sdtContent>
            </w:sdt>
          </w:p>
          <w:p w:rsidR="00B6466C" w:rsidRPr="00406DDC" w:rsidRDefault="00F77E7D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371762988"/>
                <w:placeholder>
                  <w:docPart w:val="6977097900B54DEC8DECD714EFDF2CC7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[Company]</w:t>
                </w:r>
              </w:sdtContent>
            </w:sdt>
          </w:p>
        </w:tc>
        <w:tc>
          <w:tcPr>
            <w:tcW w:w="3381" w:type="dxa"/>
            <w:vAlign w:val="bottom"/>
          </w:tcPr>
          <w:p w:rsidR="00B6466C" w:rsidRPr="00406DDC" w:rsidRDefault="00F77E7D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451239978"/>
                <w:placeholder>
                  <w:docPart w:val="625E21B3D0F24C7D81043FB36C9D1E15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[Recipient Street Address]</w:t>
                </w:r>
              </w:sdtContent>
            </w:sdt>
          </w:p>
          <w:p w:rsidR="00B6466C" w:rsidRPr="00406DDC" w:rsidRDefault="00F77E7D" w:rsidP="0080075A">
            <w:pPr>
              <w:pStyle w:val="Contact"/>
              <w:rPr>
                <w:rFonts w:ascii="Cambria" w:hAnsi="Cambria" w:cs="Times"/>
                <w:sz w:val="24"/>
                <w:szCs w:val="24"/>
              </w:rPr>
            </w:pPr>
            <w:sdt>
              <w:sdtPr>
                <w:rPr>
                  <w:rFonts w:ascii="Cambria" w:hAnsi="Cambria"/>
                </w:rPr>
                <w:id w:val="-810639550"/>
                <w:placeholder>
                  <w:docPart w:val="E4DE4C4878064DE3972CABB6B6187815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[Recipient City, ST Zip]</w:t>
                </w:r>
              </w:sdtContent>
            </w:sdt>
            <w:r w:rsidR="00B6466C" w:rsidRPr="00406DDC">
              <w:rPr>
                <w:rFonts w:ascii="Cambria" w:hAnsi="Cambria"/>
              </w:rPr>
              <w:t xml:space="preserve"> </w:t>
            </w:r>
          </w:p>
        </w:tc>
      </w:tr>
      <w:tr w:rsidR="00B6466C" w:rsidRPr="00406DDC" w:rsidTr="00690C6F">
        <w:trPr>
          <w:trHeight w:val="705"/>
          <w:jc w:val="center"/>
        </w:trPr>
        <w:tc>
          <w:tcPr>
            <w:tcW w:w="3191" w:type="dxa"/>
            <w:vMerge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 w:val="restart"/>
          </w:tcPr>
          <w:p w:rsidR="00B6466C" w:rsidRPr="00406DDC" w:rsidRDefault="00B6466C" w:rsidP="00222466">
            <w:pPr>
              <w:pStyle w:val="Heading1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 xml:space="preserve">Dear </w:t>
            </w:r>
            <w:sdt>
              <w:sdtPr>
                <w:rPr>
                  <w:rFonts w:ascii="Cambria" w:hAnsi="Cambria"/>
                </w:rPr>
                <w:id w:val="-730920011"/>
                <w:placeholder>
                  <w:docPart w:val="D662D296DC164FCC93CC086DF0C11A09"/>
                </w:placeholder>
                <w:temporary/>
                <w:showingPlcHdr/>
                <w15:appearance w15:val="hidden"/>
              </w:sdtPr>
              <w:sdtEndPr/>
              <w:sdtContent>
                <w:r w:rsidRPr="00406DDC">
                  <w:rPr>
                    <w:rFonts w:ascii="Cambria" w:hAnsi="Cambria"/>
                  </w:rPr>
                  <w:t>[Recipient Name]</w:t>
                </w:r>
              </w:sdtContent>
            </w:sdt>
          </w:p>
          <w:p w:rsidR="00685F2D" w:rsidRPr="00406DDC" w:rsidRDefault="005B1ADB" w:rsidP="00C666EC">
            <w:pPr>
              <w:spacing w:after="24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Qua thông tin đăng tải trên website tìm việc, tôi được biết rằng, hiện tại Công ty đang có nhu cầu tuyển dụng vị trí Project Manager</w:t>
            </w:r>
            <w:r w:rsidR="00685F2D" w:rsidRPr="00406DDC">
              <w:rPr>
                <w:rFonts w:ascii="Cambria" w:hAnsi="Cambria"/>
              </w:rPr>
              <w:t>. V</w:t>
            </w:r>
            <w:r w:rsidR="00685F2D" w:rsidRPr="00406DDC">
              <w:rPr>
                <w:rFonts w:ascii="Cambria" w:hAnsi="Cambria" w:cs="Cambria"/>
              </w:rPr>
              <w:t>ớ</w:t>
            </w:r>
            <w:r w:rsidR="00685F2D" w:rsidRPr="00406DDC">
              <w:rPr>
                <w:rFonts w:ascii="Cambria" w:hAnsi="Cambria"/>
              </w:rPr>
              <w:t>i h</w:t>
            </w:r>
            <w:r w:rsidR="00685F2D" w:rsidRPr="00406DDC">
              <w:rPr>
                <w:rFonts w:ascii="Cambria" w:hAnsi="Cambria" w:cs="Cambria"/>
              </w:rPr>
              <w:t>ơ</w:t>
            </w:r>
            <w:r w:rsidR="00685F2D" w:rsidRPr="00406DDC">
              <w:rPr>
                <w:rFonts w:ascii="Cambria" w:hAnsi="Cambria"/>
              </w:rPr>
              <w:t>n 10</w:t>
            </w:r>
            <w:r w:rsidR="001A098C">
              <w:rPr>
                <w:rFonts w:ascii="Cambria" w:hAnsi="Cambria"/>
              </w:rPr>
              <w:t xml:space="preserve"> năm</w:t>
            </w:r>
            <w:bookmarkStart w:id="0" w:name="_GoBack"/>
            <w:bookmarkEnd w:id="0"/>
            <w:r w:rsidR="00685F2D" w:rsidRPr="00406DDC">
              <w:rPr>
                <w:rFonts w:ascii="Cambria" w:hAnsi="Cambria"/>
              </w:rPr>
              <w:t xml:space="preserve"> kinh nghi</w:t>
            </w:r>
            <w:r w:rsidR="00685F2D" w:rsidRPr="00406DDC">
              <w:rPr>
                <w:rFonts w:ascii="Cambria" w:hAnsi="Cambria" w:cs="Cambria"/>
              </w:rPr>
              <w:t>ệ</w:t>
            </w:r>
            <w:r w:rsidR="00685F2D" w:rsidRPr="00406DDC">
              <w:rPr>
                <w:rFonts w:ascii="Cambria" w:hAnsi="Cambria"/>
              </w:rPr>
              <w:t>m l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>m vi</w:t>
            </w:r>
            <w:r w:rsidR="00685F2D" w:rsidRPr="00406DDC">
              <w:rPr>
                <w:rFonts w:ascii="Cambria" w:hAnsi="Cambria" w:cs="Cambria"/>
              </w:rPr>
              <w:t>ệ</w:t>
            </w:r>
            <w:r w:rsidR="00685F2D" w:rsidRPr="00406DDC">
              <w:rPr>
                <w:rFonts w:ascii="Cambria" w:hAnsi="Cambria"/>
              </w:rPr>
              <w:t>c trong l</w:t>
            </w:r>
            <w:r w:rsidR="00685F2D" w:rsidRPr="00406DDC">
              <w:rPr>
                <w:rFonts w:ascii="Cambria" w:hAnsi="Cambria" w:cs="Garamond"/>
              </w:rPr>
              <w:t>ĩ</w:t>
            </w:r>
            <w:r w:rsidR="00685F2D" w:rsidRPr="00406DDC">
              <w:rPr>
                <w:rFonts w:ascii="Cambria" w:hAnsi="Cambria"/>
              </w:rPr>
              <w:t>nh v</w:t>
            </w:r>
            <w:r w:rsidR="00685F2D" w:rsidRPr="00406DDC">
              <w:rPr>
                <w:rFonts w:ascii="Cambria" w:hAnsi="Cambria" w:cs="Cambria"/>
              </w:rPr>
              <w:t>ự</w:t>
            </w:r>
            <w:r w:rsidR="00685F2D" w:rsidRPr="00406DDC">
              <w:rPr>
                <w:rFonts w:ascii="Cambria" w:hAnsi="Cambria"/>
              </w:rPr>
              <w:t>c qu</w:t>
            </w:r>
            <w:r w:rsidR="00685F2D" w:rsidRPr="00406DDC">
              <w:rPr>
                <w:rFonts w:ascii="Cambria" w:hAnsi="Cambria" w:cs="Cambria"/>
              </w:rPr>
              <w:t>ả</w:t>
            </w:r>
            <w:r w:rsidR="00685F2D" w:rsidRPr="00406DDC">
              <w:rPr>
                <w:rFonts w:ascii="Cambria" w:hAnsi="Cambria"/>
              </w:rPr>
              <w:t>n l</w:t>
            </w:r>
            <w:r w:rsidR="00685F2D" w:rsidRPr="00406DDC">
              <w:rPr>
                <w:rFonts w:ascii="Cambria" w:hAnsi="Cambria" w:cs="Garamond"/>
              </w:rPr>
              <w:t>ý</w:t>
            </w:r>
            <w:r w:rsidR="00685F2D" w:rsidRPr="00406DDC">
              <w:rPr>
                <w:rFonts w:ascii="Cambria" w:hAnsi="Cambria"/>
              </w:rPr>
              <w:t xml:space="preserve"> d</w:t>
            </w:r>
            <w:r w:rsidR="00685F2D" w:rsidRPr="00406DDC">
              <w:rPr>
                <w:rFonts w:ascii="Cambria" w:hAnsi="Cambria" w:cs="Cambria"/>
              </w:rPr>
              <w:t>ự</w:t>
            </w:r>
            <w:r w:rsidR="00685F2D" w:rsidRPr="00406DDC">
              <w:rPr>
                <w:rFonts w:ascii="Cambria" w:hAnsi="Cambria"/>
              </w:rPr>
              <w:t xml:space="preserve"> </w:t>
            </w:r>
            <w:r w:rsidR="00685F2D" w:rsidRPr="00406DDC">
              <w:rPr>
                <w:rFonts w:ascii="Cambria" w:hAnsi="Cambria" w:cs="Garamond"/>
              </w:rPr>
              <w:t>á</w:t>
            </w:r>
            <w:r w:rsidR="00685F2D" w:rsidRPr="00406DDC">
              <w:rPr>
                <w:rFonts w:ascii="Cambria" w:hAnsi="Cambria"/>
              </w:rPr>
              <w:t>n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 xml:space="preserve"> c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ng ngh</w:t>
            </w:r>
            <w:r w:rsidR="00685F2D" w:rsidRPr="00406DDC">
              <w:rPr>
                <w:rFonts w:ascii="Cambria" w:hAnsi="Cambria" w:cs="Cambria"/>
              </w:rPr>
              <w:t>ệ</w:t>
            </w:r>
            <w:r w:rsidR="00685F2D" w:rsidRPr="00406DDC">
              <w:rPr>
                <w:rFonts w:ascii="Cambria" w:hAnsi="Cambria"/>
              </w:rPr>
              <w:t xml:space="preserve"> th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ng tin, t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i tin r</w:t>
            </w:r>
            <w:r w:rsidR="00685F2D" w:rsidRPr="00406DDC">
              <w:rPr>
                <w:rFonts w:ascii="Cambria" w:hAnsi="Cambria" w:cs="Cambria"/>
              </w:rPr>
              <w:t>ằ</w:t>
            </w:r>
            <w:r w:rsidR="00685F2D" w:rsidRPr="00406DDC">
              <w:rPr>
                <w:rFonts w:ascii="Cambria" w:hAnsi="Cambria"/>
              </w:rPr>
              <w:t>ng t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i c</w:t>
            </w:r>
            <w:r w:rsidR="00685F2D" w:rsidRPr="00406DDC">
              <w:rPr>
                <w:rFonts w:ascii="Cambria" w:hAnsi="Cambria" w:cs="Garamond"/>
              </w:rPr>
              <w:t>ó</w:t>
            </w:r>
            <w:r w:rsidR="00685F2D" w:rsidRPr="00406DDC">
              <w:rPr>
                <w:rFonts w:ascii="Cambria" w:hAnsi="Cambria"/>
              </w:rPr>
              <w:t xml:space="preserve"> ki</w:t>
            </w:r>
            <w:r w:rsidR="00685F2D" w:rsidRPr="00406DDC">
              <w:rPr>
                <w:rFonts w:ascii="Cambria" w:hAnsi="Cambria" w:cs="Cambria"/>
              </w:rPr>
              <w:t>ế</w:t>
            </w:r>
            <w:r w:rsidR="00685F2D" w:rsidRPr="00406DDC">
              <w:rPr>
                <w:rFonts w:ascii="Cambria" w:hAnsi="Cambria"/>
              </w:rPr>
              <w:t>n th</w:t>
            </w:r>
            <w:r w:rsidR="00685F2D" w:rsidRPr="00406DDC">
              <w:rPr>
                <w:rFonts w:ascii="Cambria" w:hAnsi="Cambria" w:cs="Cambria"/>
              </w:rPr>
              <w:t>ứ</w:t>
            </w:r>
            <w:r w:rsidR="00685F2D" w:rsidRPr="00406DDC">
              <w:rPr>
                <w:rFonts w:ascii="Cambria" w:hAnsi="Cambria"/>
              </w:rPr>
              <w:t>c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 xml:space="preserve"> k</w:t>
            </w:r>
            <w:r w:rsidR="00685F2D" w:rsidRPr="00406DDC">
              <w:rPr>
                <w:rFonts w:ascii="Cambria" w:hAnsi="Cambria" w:cs="Cambria"/>
              </w:rPr>
              <w:t>ỹ</w:t>
            </w:r>
            <w:r w:rsidR="00685F2D" w:rsidRPr="00406DDC">
              <w:rPr>
                <w:rFonts w:ascii="Cambria" w:hAnsi="Cambria"/>
              </w:rPr>
              <w:t xml:space="preserve"> n</w:t>
            </w:r>
            <w:r w:rsidR="00685F2D" w:rsidRPr="00406DDC">
              <w:rPr>
                <w:rFonts w:ascii="Cambria" w:hAnsi="Cambria" w:cs="Garamond"/>
              </w:rPr>
              <w:t>ă</w:t>
            </w:r>
            <w:r w:rsidR="00685F2D" w:rsidRPr="00406DDC">
              <w:rPr>
                <w:rFonts w:ascii="Cambria" w:hAnsi="Cambria"/>
              </w:rPr>
              <w:t>ng c</w:t>
            </w:r>
            <w:r w:rsidR="00685F2D" w:rsidRPr="00406DDC">
              <w:rPr>
                <w:rFonts w:ascii="Cambria" w:hAnsi="Cambria" w:cs="Cambria"/>
              </w:rPr>
              <w:t>ầ</w:t>
            </w:r>
            <w:r w:rsidR="00685F2D" w:rsidRPr="00406DDC">
              <w:rPr>
                <w:rFonts w:ascii="Cambria" w:hAnsi="Cambria"/>
              </w:rPr>
              <w:t>n thi</w:t>
            </w:r>
            <w:r w:rsidR="00685F2D" w:rsidRPr="00406DDC">
              <w:rPr>
                <w:rFonts w:ascii="Cambria" w:hAnsi="Cambria" w:cs="Cambria"/>
              </w:rPr>
              <w:t>ế</w:t>
            </w:r>
            <w:r w:rsidR="00685F2D" w:rsidRPr="00406DDC">
              <w:rPr>
                <w:rFonts w:ascii="Cambria" w:hAnsi="Cambria"/>
              </w:rPr>
              <w:t xml:space="preserve">t </w:t>
            </w:r>
            <w:r w:rsidR="00685F2D" w:rsidRPr="00406DDC">
              <w:rPr>
                <w:rFonts w:ascii="Cambria" w:hAnsi="Cambria" w:cs="Garamond"/>
              </w:rPr>
              <w:t>đ</w:t>
            </w:r>
            <w:r w:rsidR="00685F2D" w:rsidRPr="00406DDC">
              <w:rPr>
                <w:rFonts w:ascii="Cambria" w:hAnsi="Cambria" w:cs="Cambria"/>
              </w:rPr>
              <w:t>ể</w:t>
            </w:r>
            <w:r w:rsidR="00685F2D" w:rsidRPr="00406DDC">
              <w:rPr>
                <w:rFonts w:ascii="Cambria" w:hAnsi="Cambria"/>
              </w:rPr>
              <w:t xml:space="preserve"> </w:t>
            </w:r>
            <w:r w:rsidR="00685F2D" w:rsidRPr="00406DDC">
              <w:rPr>
                <w:rFonts w:ascii="Cambria" w:hAnsi="Cambria" w:cs="Garamond"/>
              </w:rPr>
              <w:t>đó</w:t>
            </w:r>
            <w:r w:rsidR="00685F2D" w:rsidRPr="00406DDC">
              <w:rPr>
                <w:rFonts w:ascii="Cambria" w:hAnsi="Cambria"/>
              </w:rPr>
              <w:t>ng góp cho s</w:t>
            </w:r>
            <w:r w:rsidR="00685F2D" w:rsidRPr="00406DDC">
              <w:rPr>
                <w:rFonts w:ascii="Cambria" w:hAnsi="Cambria" w:cs="Cambria"/>
              </w:rPr>
              <w:t>ự</w:t>
            </w:r>
            <w:r w:rsidR="00685F2D" w:rsidRPr="00406DDC">
              <w:rPr>
                <w:rFonts w:ascii="Cambria" w:hAnsi="Cambria"/>
              </w:rPr>
              <w:t xml:space="preserve"> ph</w:t>
            </w:r>
            <w:r w:rsidR="00685F2D" w:rsidRPr="00406DDC">
              <w:rPr>
                <w:rFonts w:ascii="Cambria" w:hAnsi="Cambria" w:cs="Garamond"/>
              </w:rPr>
              <w:t>á</w:t>
            </w:r>
            <w:r w:rsidR="00685F2D" w:rsidRPr="00406DDC">
              <w:rPr>
                <w:rFonts w:ascii="Cambria" w:hAnsi="Cambria"/>
              </w:rPr>
              <w:t>t tri</w:t>
            </w:r>
            <w:r w:rsidR="00685F2D" w:rsidRPr="00406DDC">
              <w:rPr>
                <w:rFonts w:ascii="Cambria" w:hAnsi="Cambria" w:cs="Cambria"/>
              </w:rPr>
              <w:t>ể</w:t>
            </w:r>
            <w:r w:rsidR="00685F2D" w:rsidRPr="00406DDC">
              <w:rPr>
                <w:rFonts w:ascii="Cambria" w:hAnsi="Cambria"/>
              </w:rPr>
              <w:t>n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 xml:space="preserve"> th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>nh c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ng c</w:t>
            </w:r>
            <w:r w:rsidR="00685F2D" w:rsidRPr="00406DDC">
              <w:rPr>
                <w:rFonts w:ascii="Cambria" w:hAnsi="Cambria" w:cs="Cambria"/>
              </w:rPr>
              <w:t>ủ</w:t>
            </w:r>
            <w:r w:rsidR="00685F2D" w:rsidRPr="00406DDC">
              <w:rPr>
                <w:rFonts w:ascii="Cambria" w:hAnsi="Cambria"/>
              </w:rPr>
              <w:t>a Công Ty.</w:t>
            </w:r>
          </w:p>
          <w:p w:rsidR="00685F2D" w:rsidRPr="00406DDC" w:rsidRDefault="00685F2D" w:rsidP="00C666EC">
            <w:pPr>
              <w:spacing w:after="24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Trong v</w:t>
            </w:r>
            <w:r w:rsidRPr="00406DDC">
              <w:rPr>
                <w:rFonts w:ascii="Cambria" w:hAnsi="Cambria" w:cs="Cambria"/>
              </w:rPr>
              <w:t>ị</w:t>
            </w:r>
            <w:r w:rsidRPr="00406DDC">
              <w:rPr>
                <w:rFonts w:ascii="Cambria" w:hAnsi="Cambria"/>
              </w:rPr>
              <w:t xml:space="preserve"> tr</w:t>
            </w:r>
            <w:r w:rsidRPr="00406DDC">
              <w:rPr>
                <w:rFonts w:ascii="Cambria" w:hAnsi="Cambria" w:cs="Garamond"/>
              </w:rPr>
              <w:t>í</w:t>
            </w:r>
            <w:r w:rsidRPr="00406DDC">
              <w:rPr>
                <w:rFonts w:ascii="Cambria" w:hAnsi="Cambria"/>
              </w:rPr>
              <w:t xml:space="preserve"> Project Manager t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i công ty, tôi cam k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 xml:space="preserve">t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nh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 th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qua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l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p k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 xml:space="preserve"> ho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ch chi ti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t,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n l</w:t>
            </w:r>
            <w:r w:rsidRPr="00406DDC">
              <w:rPr>
                <w:rFonts w:ascii="Cambria" w:hAnsi="Cambria" w:cs="Garamond"/>
              </w:rPr>
              <w:t>ý</w:t>
            </w:r>
            <w:r w:rsidRPr="00406DDC">
              <w:rPr>
                <w:rFonts w:ascii="Cambria" w:hAnsi="Cambria"/>
              </w:rPr>
              <w:t xml:space="preserve"> t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i nguy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n 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,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tu</w:t>
            </w:r>
            <w:r w:rsidRPr="00406DDC">
              <w:rPr>
                <w:rFonts w:ascii="Cambria" w:hAnsi="Cambria" w:cs="Garamond"/>
              </w:rPr>
              <w:t>â</w:t>
            </w:r>
            <w:r w:rsidRPr="00406DDC">
              <w:rPr>
                <w:rFonts w:ascii="Cambria" w:hAnsi="Cambria"/>
              </w:rPr>
              <w:t>n th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 xml:space="preserve"> ti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 xml:space="preserve">n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 và ngân sách. Tôi đã có kinh nghi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m trong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m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i ng</w:t>
            </w:r>
            <w:r w:rsidRPr="00406DDC">
              <w:rPr>
                <w:rFonts w:ascii="Cambria" w:hAnsi="Cambria" w:cs="Garamond"/>
              </w:rPr>
              <w:t>ũ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/>
              </w:rPr>
              <w:t>a d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ng, x</w:t>
            </w:r>
            <w:r w:rsidRPr="00406DDC">
              <w:rPr>
                <w:rFonts w:ascii="Cambria" w:hAnsi="Cambria" w:cs="Garamond"/>
              </w:rPr>
              <w:t>â</w:t>
            </w:r>
            <w:r w:rsidRPr="00406DDC">
              <w:rPr>
                <w:rFonts w:ascii="Cambria" w:hAnsi="Cambria"/>
              </w:rPr>
              <w:t>y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>ng m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tr</w:t>
            </w:r>
            <w:r w:rsidRPr="00406DDC">
              <w:rPr>
                <w:rFonts w:ascii="Cambria" w:hAnsi="Cambria" w:cs="Cambria"/>
              </w:rPr>
              <w:t>ườ</w:t>
            </w:r>
            <w:r w:rsidRPr="00406DDC">
              <w:rPr>
                <w:rFonts w:ascii="Cambria" w:hAnsi="Cambria"/>
              </w:rPr>
              <w:t>ng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m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t</w:t>
            </w:r>
            <w:r w:rsidRPr="00406DDC">
              <w:rPr>
                <w:rFonts w:ascii="Cambria" w:hAnsi="Cambria" w:cs="Garamond"/>
              </w:rPr>
              <w:t>í</w:t>
            </w:r>
            <w:r w:rsidRPr="00406DDC">
              <w:rPr>
                <w:rFonts w:ascii="Cambria" w:hAnsi="Cambria"/>
              </w:rPr>
              <w:t>ch c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r</w:t>
            </w:r>
            <w:r w:rsidRPr="00406DDC">
              <w:rPr>
                <w:rFonts w:ascii="Cambria" w:hAnsi="Cambria" w:cs="Cambria"/>
              </w:rPr>
              <w:t>ằ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proofErr w:type="gramStart"/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</w:t>
            </w:r>
            <w:proofErr w:type="gramEnd"/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khai m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t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su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 s</w:t>
            </w:r>
            <w:r w:rsidRPr="00406DDC">
              <w:rPr>
                <w:rFonts w:ascii="Cambria" w:hAnsi="Cambria" w:cs="Cambria"/>
              </w:rPr>
              <w:t>ẻ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đú</w:t>
            </w:r>
            <w:r w:rsidRPr="00406DDC">
              <w:rPr>
                <w:rFonts w:ascii="Cambria" w:hAnsi="Cambria"/>
              </w:rPr>
              <w:t>ng th</w:t>
            </w:r>
            <w:r w:rsidRPr="00406DDC">
              <w:rPr>
                <w:rFonts w:ascii="Cambria" w:hAnsi="Cambria" w:cs="Cambria"/>
              </w:rPr>
              <w:t>ờ</w:t>
            </w:r>
            <w:r w:rsidRPr="00406DDC">
              <w:rPr>
                <w:rFonts w:ascii="Cambria" w:hAnsi="Cambria"/>
              </w:rPr>
              <w:t>i h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n. B</w:t>
            </w:r>
            <w:r w:rsidRPr="00406DDC">
              <w:rPr>
                <w:rFonts w:ascii="Cambria" w:hAnsi="Cambria" w:cs="Cambria"/>
              </w:rPr>
              <w:t>ằ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k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h</w:t>
            </w:r>
            <w:r w:rsidRPr="00406DDC">
              <w:rPr>
                <w:rFonts w:ascii="Cambria" w:hAnsi="Cambria" w:cs="Cambria"/>
              </w:rPr>
              <w:t>ợ</w:t>
            </w:r>
            <w:r w:rsidRPr="00406DDC">
              <w:rPr>
                <w:rFonts w:ascii="Cambria" w:hAnsi="Cambria"/>
              </w:rPr>
              <w:t>p k</w:t>
            </w:r>
            <w:r w:rsidRPr="00406DDC">
              <w:rPr>
                <w:rFonts w:ascii="Cambria" w:hAnsi="Cambria" w:cs="Cambria"/>
              </w:rPr>
              <w:t>ỹ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>ng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n l</w:t>
            </w:r>
            <w:r w:rsidRPr="00406DDC">
              <w:rPr>
                <w:rFonts w:ascii="Cambria" w:hAnsi="Cambria" w:cs="Garamond"/>
              </w:rPr>
              <w:t>ý</w:t>
            </w:r>
            <w:r w:rsidRPr="00406DDC">
              <w:rPr>
                <w:rFonts w:ascii="Cambria" w:hAnsi="Cambria"/>
              </w:rPr>
              <w:t xml:space="preserve">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 xu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s</w:t>
            </w:r>
            <w:r w:rsidRPr="00406DDC">
              <w:rPr>
                <w:rFonts w:ascii="Cambria" w:hAnsi="Cambria" w:cs="Cambria"/>
              </w:rPr>
              <w:t>ắ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>i ki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n th</w:t>
            </w:r>
            <w:r w:rsidRPr="00406DDC">
              <w:rPr>
                <w:rFonts w:ascii="Cambria" w:hAnsi="Cambria" w:cs="Cambria"/>
              </w:rPr>
              <w:t>ứ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ữ</w:t>
            </w:r>
            <w:r w:rsidRPr="00406DDC">
              <w:rPr>
                <w:rFonts w:ascii="Cambria" w:hAnsi="Cambria"/>
              </w:rPr>
              <w:t>ng ch</w:t>
            </w:r>
            <w:r w:rsidRPr="00406DDC">
              <w:rPr>
                <w:rFonts w:ascii="Cambria" w:hAnsi="Cambria" w:cs="Cambria"/>
              </w:rPr>
              <w:t>ắ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ngh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tin,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kh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 xml:space="preserve">ng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</w:t>
            </w:r>
            <w:r w:rsidRPr="00406DDC">
              <w:rPr>
                <w:rFonts w:ascii="Cambria" w:hAnsi="Cambria"/>
              </w:rPr>
              <w:t>a ra nh</w:t>
            </w:r>
            <w:r w:rsidRPr="00406DDC">
              <w:rPr>
                <w:rFonts w:ascii="Cambria" w:hAnsi="Cambria" w:cs="Cambria"/>
              </w:rPr>
              <w:t>ữ</w:t>
            </w:r>
            <w:r w:rsidRPr="00406DDC">
              <w:rPr>
                <w:rFonts w:ascii="Cambria" w:hAnsi="Cambria"/>
              </w:rPr>
              <w:t>ng gi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i ph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p s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ng t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o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gi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i quy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th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th</w:t>
            </w:r>
            <w:r w:rsidRPr="00406DDC">
              <w:rPr>
                <w:rFonts w:ascii="Cambria" w:hAnsi="Cambria" w:cs="Cambria"/>
              </w:rPr>
              <w:t>ứ</w:t>
            </w:r>
            <w:r w:rsidRPr="00406DDC">
              <w:rPr>
                <w:rFonts w:ascii="Cambria" w:hAnsi="Cambria"/>
              </w:rPr>
              <w:t>c ph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t sinh trong qu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 tr</w:t>
            </w:r>
            <w:r w:rsidRPr="00406DDC">
              <w:rPr>
                <w:rFonts w:ascii="Cambria" w:hAnsi="Cambria" w:cs="Garamond"/>
              </w:rPr>
              <w:t>ì</w:t>
            </w:r>
            <w:r w:rsidRPr="00406DDC">
              <w:rPr>
                <w:rFonts w:ascii="Cambria" w:hAnsi="Cambria"/>
              </w:rPr>
              <w:t>nh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khai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n.</w:t>
            </w:r>
          </w:p>
          <w:p w:rsidR="00685F2D" w:rsidRPr="00406DDC" w:rsidRDefault="00685F2D" w:rsidP="00C666EC">
            <w:pPr>
              <w:spacing w:after="24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Tôi là ng</w:t>
            </w:r>
            <w:r w:rsidRPr="00406DDC">
              <w:rPr>
                <w:rFonts w:ascii="Cambria" w:hAnsi="Cambria" w:cs="Cambria"/>
              </w:rPr>
              <w:t>ườ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/>
              </w:rPr>
              <w:t>am m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ngh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lu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 c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p nh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t ki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n th</w:t>
            </w:r>
            <w:r w:rsidRPr="00406DDC">
              <w:rPr>
                <w:rFonts w:ascii="Cambria" w:hAnsi="Cambria" w:cs="Cambria"/>
              </w:rPr>
              <w:t>ứ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xu h</w:t>
            </w:r>
            <w:r w:rsidRPr="00406DDC">
              <w:rPr>
                <w:rFonts w:ascii="Cambria" w:hAnsi="Cambria" w:cs="Cambria"/>
              </w:rPr>
              <w:t>ướ</w:t>
            </w:r>
            <w:r w:rsidRPr="00406DDC">
              <w:rPr>
                <w:rFonts w:ascii="Cambria" w:hAnsi="Cambria"/>
              </w:rPr>
              <w:t>ng m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>i nh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trong ngành. Tôi tin r</w:t>
            </w:r>
            <w:r w:rsidRPr="00406DDC">
              <w:rPr>
                <w:rFonts w:ascii="Cambria" w:hAnsi="Cambria" w:cs="Cambria"/>
              </w:rPr>
              <w:t>ằ</w:t>
            </w:r>
            <w:r w:rsidRPr="00406DDC">
              <w:rPr>
                <w:rFonts w:ascii="Cambria" w:hAnsi="Cambria"/>
              </w:rPr>
              <w:t>ng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k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h</w:t>
            </w:r>
            <w:r w:rsidRPr="00406DDC">
              <w:rPr>
                <w:rFonts w:ascii="Cambria" w:hAnsi="Cambria" w:cs="Cambria"/>
              </w:rPr>
              <w:t>ợ</w:t>
            </w:r>
            <w:r w:rsidRPr="00406DDC">
              <w:rPr>
                <w:rFonts w:ascii="Cambria" w:hAnsi="Cambria"/>
              </w:rPr>
              <w:t>p gi</w:t>
            </w:r>
            <w:r w:rsidRPr="00406DDC">
              <w:rPr>
                <w:rFonts w:ascii="Cambria" w:hAnsi="Cambria" w:cs="Cambria"/>
              </w:rPr>
              <w:t>ữ</w:t>
            </w:r>
            <w:r w:rsidRPr="00406DDC">
              <w:rPr>
                <w:rFonts w:ascii="Cambria" w:hAnsi="Cambria"/>
              </w:rPr>
              <w:t>a k</w:t>
            </w:r>
            <w:r w:rsidRPr="00406DDC">
              <w:rPr>
                <w:rFonts w:ascii="Cambria" w:hAnsi="Cambria" w:cs="Cambria"/>
              </w:rPr>
              <w:t>ỹ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>ng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n l</w:t>
            </w:r>
            <w:r w:rsidRPr="00406DDC">
              <w:rPr>
                <w:rFonts w:ascii="Cambria" w:hAnsi="Cambria" w:cs="Garamond"/>
              </w:rPr>
              <w:t>ý</w:t>
            </w:r>
            <w:r w:rsidRPr="00406DDC">
              <w:rPr>
                <w:rFonts w:ascii="Cambria" w:hAnsi="Cambria"/>
              </w:rPr>
              <w:t xml:space="preserve">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proofErr w:type="gramStart"/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</w:t>
            </w:r>
            <w:proofErr w:type="gramEnd"/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hi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u bi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ngh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 xml:space="preserve">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quan tr</w:t>
            </w:r>
            <w:r w:rsidRPr="00406DDC">
              <w:rPr>
                <w:rFonts w:ascii="Cambria" w:hAnsi="Cambria" w:cs="Cambria"/>
              </w:rPr>
              <w:t>ọ</w:t>
            </w:r>
            <w:r w:rsidRPr="00406DDC">
              <w:rPr>
                <w:rFonts w:ascii="Cambria" w:hAnsi="Cambria"/>
              </w:rPr>
              <w:t xml:space="preserve">ng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n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 xml:space="preserve">t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su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t</w:t>
            </w:r>
            <w:r w:rsidRPr="00406DDC">
              <w:rPr>
                <w:rFonts w:ascii="Cambria" w:hAnsi="Cambria" w:cs="Cambria"/>
              </w:rPr>
              <w:t>ố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Cambria"/>
              </w:rPr>
              <w:t>ư</w:t>
            </w:r>
            <w:r w:rsidRPr="00406DDC">
              <w:rPr>
                <w:rFonts w:ascii="Cambria" w:hAnsi="Cambria"/>
              </w:rPr>
              <w:t>u. Ngo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i ra,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kh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>ng giao ti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p xu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s</w:t>
            </w:r>
            <w:r w:rsidRPr="00406DDC">
              <w:rPr>
                <w:rFonts w:ascii="Cambria" w:hAnsi="Cambria" w:cs="Cambria"/>
              </w:rPr>
              <w:t>ắ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m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c</w:t>
            </w:r>
            <w:r w:rsidRPr="00406DDC">
              <w:rPr>
                <w:rFonts w:ascii="Cambria" w:hAnsi="Cambria" w:cs="Garamond"/>
              </w:rPr>
              <w:t>ù</w:t>
            </w:r>
            <w:r w:rsidRPr="00406DDC">
              <w:rPr>
                <w:rFonts w:ascii="Cambria" w:hAnsi="Cambria"/>
              </w:rPr>
              <w:t>ng v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>i nhi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>u b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 ph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n kh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c nhau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hòa h</w:t>
            </w:r>
            <w:r w:rsidRPr="00406DDC">
              <w:rPr>
                <w:rFonts w:ascii="Cambria" w:hAnsi="Cambria" w:cs="Cambria"/>
              </w:rPr>
              <w:t>ợ</w:t>
            </w:r>
            <w:r w:rsidRPr="00406DDC">
              <w:rPr>
                <w:rFonts w:ascii="Cambria" w:hAnsi="Cambria"/>
              </w:rPr>
              <w:t>p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trong qu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 tr</w:t>
            </w:r>
            <w:r w:rsidRPr="00406DDC">
              <w:rPr>
                <w:rFonts w:ascii="Cambria" w:hAnsi="Cambria" w:cs="Garamond"/>
              </w:rPr>
              <w:t>ì</w:t>
            </w:r>
            <w:r w:rsidRPr="00406DDC">
              <w:rPr>
                <w:rFonts w:ascii="Cambria" w:hAnsi="Cambria"/>
              </w:rPr>
              <w:t>nh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khai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n.</w:t>
            </w:r>
          </w:p>
          <w:p w:rsidR="00685F2D" w:rsidRPr="00406DDC" w:rsidRDefault="00685F2D" w:rsidP="00C666EC">
            <w:pPr>
              <w:spacing w:after="24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Tôi r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mong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 h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tham gia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o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i ng</w:t>
            </w:r>
            <w:r w:rsidRPr="00406DDC">
              <w:rPr>
                <w:rFonts w:ascii="Cambria" w:hAnsi="Cambria" w:cs="Garamond"/>
              </w:rPr>
              <w:t>ũ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Ty và đóng góp vào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ph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t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nh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ty. Xin vui l</w:t>
            </w:r>
            <w:r w:rsidRPr="00406DDC">
              <w:rPr>
                <w:rFonts w:ascii="Cambria" w:hAnsi="Cambria" w:cs="Garamond"/>
              </w:rPr>
              <w:t>ò</w:t>
            </w:r>
            <w:r w:rsidRPr="00406DDC">
              <w:rPr>
                <w:rFonts w:ascii="Cambria" w:hAnsi="Cambria"/>
              </w:rPr>
              <w:t>ng xem th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 h</w:t>
            </w:r>
            <w:r w:rsidRPr="00406DDC">
              <w:rPr>
                <w:rFonts w:ascii="Cambria" w:hAnsi="Cambria" w:cs="Cambria"/>
              </w:rPr>
              <w:t>ồ</w:t>
            </w:r>
            <w:r w:rsidRPr="00406DDC">
              <w:rPr>
                <w:rFonts w:ascii="Cambria" w:hAnsi="Cambria"/>
              </w:rPr>
              <w:t xml:space="preserve"> s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bi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th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 chi ti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kinh nghi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m và thành t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>u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t</w:t>
            </w:r>
            <w:r w:rsidRPr="00406DDC">
              <w:rPr>
                <w:rFonts w:ascii="Cambria" w:hAnsi="Cambria" w:cs="Garamond"/>
              </w:rPr>
              <w:t>ô</w:t>
            </w:r>
            <w:r w:rsidR="00747DF6" w:rsidRPr="00406DDC">
              <w:rPr>
                <w:rFonts w:ascii="Cambria" w:hAnsi="Cambria"/>
              </w:rPr>
              <w:t>i</w:t>
            </w:r>
          </w:p>
          <w:p w:rsidR="00B6466C" w:rsidRPr="00406DDC" w:rsidRDefault="00685F2D" w:rsidP="00747DF6">
            <w:pPr>
              <w:spacing w:after="36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R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mong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 h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ph</w:t>
            </w:r>
            <w:r w:rsidRPr="00406DDC">
              <w:rPr>
                <w:rFonts w:ascii="Cambria" w:hAnsi="Cambria" w:cs="Cambria"/>
              </w:rPr>
              <w:t>ỏ</w:t>
            </w:r>
            <w:r w:rsidRPr="00406DDC">
              <w:rPr>
                <w:rFonts w:ascii="Cambria" w:hAnsi="Cambria"/>
              </w:rPr>
              <w:t>ng v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 xml:space="preserve">n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trao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ổ</w:t>
            </w:r>
            <w:r w:rsidRPr="00406DDC">
              <w:rPr>
                <w:rFonts w:ascii="Cambria" w:hAnsi="Cambria"/>
              </w:rPr>
              <w:t>i th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đó</w:t>
            </w:r>
            <w:r w:rsidRPr="00406DDC">
              <w:rPr>
                <w:rFonts w:ascii="Cambria" w:hAnsi="Cambria"/>
              </w:rPr>
              <w:t>ng g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>p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o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proofErr w:type="gramStart"/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</w:t>
            </w:r>
            <w:proofErr w:type="gramEnd"/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m</w:t>
            </w:r>
            <w:r w:rsidRPr="00406DDC">
              <w:rPr>
                <w:rFonts w:ascii="Cambria" w:hAnsi="Cambria" w:cs="Cambria"/>
              </w:rPr>
              <w:t>ụ</w:t>
            </w:r>
            <w:r w:rsidRPr="00406DDC">
              <w:rPr>
                <w:rFonts w:ascii="Cambria" w:hAnsi="Cambria"/>
              </w:rPr>
              <w:t>c ti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u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Ty. Xin c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m 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>n v</w:t>
            </w:r>
            <w:r w:rsidRPr="00406DDC">
              <w:rPr>
                <w:rFonts w:ascii="Cambria" w:hAnsi="Cambria" w:cs="Garamond"/>
              </w:rPr>
              <w:t>ì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đã</w:t>
            </w:r>
            <w:r w:rsidRPr="00406DDC">
              <w:rPr>
                <w:rFonts w:ascii="Cambria" w:hAnsi="Cambria"/>
              </w:rPr>
              <w:t xml:space="preserve"> xem x</w:t>
            </w:r>
            <w:r w:rsidRPr="00406DDC">
              <w:rPr>
                <w:rFonts w:ascii="Cambria" w:hAnsi="Cambria" w:cs="Garamond"/>
              </w:rPr>
              <w:t>é</w:t>
            </w:r>
            <w:r w:rsidRPr="00406DDC">
              <w:rPr>
                <w:rFonts w:ascii="Cambria" w:hAnsi="Cambria"/>
              </w:rPr>
              <w:t xml:space="preserve">t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>n xin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i.</w:t>
            </w:r>
          </w:p>
          <w:p w:rsidR="00B6466C" w:rsidRPr="00406DDC" w:rsidRDefault="00747DF6" w:rsidP="00C666EC">
            <w:pPr>
              <w:pStyle w:val="Closing"/>
              <w:spacing w:before="360" w:after="6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Trân trọng,</w:t>
            </w:r>
          </w:p>
          <w:p w:rsidR="00B6466C" w:rsidRPr="00406DDC" w:rsidRDefault="00747DF6" w:rsidP="00747DF6">
            <w:pPr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ĐÀM HUY KH</w:t>
            </w:r>
            <w:r w:rsidRPr="00406DDC">
              <w:rPr>
                <w:rFonts w:ascii="Cambria" w:hAnsi="Cambria"/>
                <w:lang w:val="vi-VN"/>
              </w:rPr>
              <w:t>ỞI</w:t>
            </w:r>
          </w:p>
        </w:tc>
      </w:tr>
      <w:tr w:rsidR="00B6466C" w:rsidRPr="00406DDC" w:rsidTr="00690C6F">
        <w:trPr>
          <w:trHeight w:val="1164"/>
          <w:jc w:val="center"/>
        </w:trPr>
        <w:tc>
          <w:tcPr>
            <w:tcW w:w="3191" w:type="dxa"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  <w:p w:rsidR="001771A2" w:rsidRPr="007A19AC" w:rsidRDefault="001771A2">
            <w:pPr>
              <w:pStyle w:val="BodyText"/>
              <w:kinsoku w:val="0"/>
              <w:overflowPunct w:val="0"/>
              <w:rPr>
                <w:rFonts w:ascii="Cambria" w:hAnsi="Cambria"/>
                <w:sz w:val="48"/>
              </w:rPr>
            </w:pPr>
          </w:p>
          <w:p w:rsidR="001771A2" w:rsidRPr="00406DDC" w:rsidRDefault="001771A2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  <w:p w:rsidR="001771A2" w:rsidRPr="00406DDC" w:rsidRDefault="001771A2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543"/>
          <w:jc w:val="center"/>
        </w:trPr>
        <w:tc>
          <w:tcPr>
            <w:tcW w:w="3191" w:type="dxa"/>
            <w:vAlign w:val="center"/>
          </w:tcPr>
          <w:p w:rsidR="00B6466C" w:rsidRPr="00857013" w:rsidRDefault="000C100D" w:rsidP="000C100D">
            <w:pPr>
              <w:pStyle w:val="Information"/>
              <w:ind w:left="24"/>
              <w:rPr>
                <w:rStyle w:val="Strong"/>
                <w:rFonts w:ascii="Cambria" w:hAnsi="Cambria"/>
                <w:b w:val="0"/>
                <w:bCs w:val="0"/>
                <w:color w:val="FF0000"/>
                <w:spacing w:val="-12"/>
              </w:rPr>
            </w:pPr>
            <w:proofErr w:type="spellStart"/>
            <w:r w:rsidRPr="00857013">
              <w:rPr>
                <w:rFonts w:ascii="Cambria" w:hAnsi="Cambria"/>
                <w:b/>
                <w:bCs/>
                <w:color w:val="FF0000"/>
                <w:spacing w:val="-12"/>
              </w:rPr>
              <w:t>Vinhomes</w:t>
            </w:r>
            <w:proofErr w:type="spellEnd"/>
            <w:r w:rsidRPr="00857013">
              <w:rPr>
                <w:rFonts w:ascii="Cambria" w:hAnsi="Cambria"/>
                <w:b/>
                <w:bCs/>
                <w:color w:val="FF0000"/>
                <w:spacing w:val="-12"/>
              </w:rPr>
              <w:t xml:space="preserve"> Smart City Tây Mỗ</w:t>
            </w:r>
          </w:p>
          <w:p w:rsidR="00B6466C" w:rsidRPr="00406DDC" w:rsidRDefault="00406DDC" w:rsidP="00406DDC">
            <w:pPr>
              <w:pStyle w:val="Information"/>
              <w:ind w:left="24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Nam T</w:t>
            </w:r>
            <w:r w:rsidRPr="00406DDC">
              <w:rPr>
                <w:rFonts w:ascii="Cambria" w:hAnsi="Cambria" w:cs="Cambria"/>
              </w:rPr>
              <w:t>ừ</w:t>
            </w:r>
            <w:r w:rsidRPr="00406DDC">
              <w:rPr>
                <w:rFonts w:ascii="Cambria" w:hAnsi="Cambria"/>
              </w:rPr>
              <w:t xml:space="preserve"> Li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m, H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i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183"/>
          <w:jc w:val="center"/>
        </w:trPr>
        <w:tc>
          <w:tcPr>
            <w:tcW w:w="3191" w:type="dxa"/>
            <w:vAlign w:val="center"/>
          </w:tcPr>
          <w:p w:rsidR="00B6466C" w:rsidRPr="00406DDC" w:rsidRDefault="00B6466C" w:rsidP="00222466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624"/>
          <w:jc w:val="center"/>
        </w:trPr>
        <w:tc>
          <w:tcPr>
            <w:tcW w:w="3191" w:type="dxa"/>
            <w:vAlign w:val="center"/>
          </w:tcPr>
          <w:p w:rsidR="00B6466C" w:rsidRPr="00406DDC" w:rsidRDefault="000C100D" w:rsidP="000C100D">
            <w:pPr>
              <w:pStyle w:val="Information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0333.377.911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183"/>
          <w:jc w:val="center"/>
        </w:trPr>
        <w:tc>
          <w:tcPr>
            <w:tcW w:w="3191" w:type="dxa"/>
            <w:vAlign w:val="center"/>
          </w:tcPr>
          <w:p w:rsidR="00B6466C" w:rsidRPr="00406DDC" w:rsidRDefault="00B6466C" w:rsidP="00C042E0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633"/>
          <w:jc w:val="center"/>
        </w:trPr>
        <w:tc>
          <w:tcPr>
            <w:tcW w:w="3191" w:type="dxa"/>
            <w:vAlign w:val="center"/>
          </w:tcPr>
          <w:p w:rsidR="00B6466C" w:rsidRPr="00406DDC" w:rsidRDefault="000C100D" w:rsidP="000C100D">
            <w:pPr>
              <w:pStyle w:val="Information"/>
              <w:rPr>
                <w:rFonts w:ascii="Cambria" w:hAnsi="Cambria"/>
                <w:spacing w:val="-4"/>
              </w:rPr>
            </w:pPr>
            <w:r w:rsidRPr="00406DDC">
              <w:rPr>
                <w:rFonts w:ascii="Cambria" w:hAnsi="Cambria"/>
                <w:spacing w:val="-4"/>
              </w:rPr>
              <w:t>damhuykhoiutehy@gmail.com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174"/>
          <w:jc w:val="center"/>
        </w:trPr>
        <w:tc>
          <w:tcPr>
            <w:tcW w:w="3191" w:type="dxa"/>
            <w:vAlign w:val="center"/>
          </w:tcPr>
          <w:p w:rsidR="00B6466C" w:rsidRPr="00406DDC" w:rsidRDefault="00B6466C" w:rsidP="00C042E0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633"/>
          <w:jc w:val="center"/>
        </w:trPr>
        <w:tc>
          <w:tcPr>
            <w:tcW w:w="3191" w:type="dxa"/>
            <w:vAlign w:val="center"/>
          </w:tcPr>
          <w:p w:rsidR="00B6466C" w:rsidRPr="00406DDC" w:rsidRDefault="002275F0" w:rsidP="007A19AC">
            <w:pPr>
              <w:pStyle w:val="Information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07/01/1987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2304"/>
          <w:jc w:val="center"/>
        </w:trPr>
        <w:tc>
          <w:tcPr>
            <w:tcW w:w="3191" w:type="dxa"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  <w:tc>
          <w:tcPr>
            <w:tcW w:w="433" w:type="dxa"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</w:tr>
    </w:tbl>
    <w:p w:rsidR="0007269A" w:rsidRDefault="0007269A" w:rsidP="00417D91">
      <w:pPr>
        <w:pStyle w:val="BodyText"/>
        <w:rPr>
          <w:rFonts w:ascii="Cambria" w:hAnsi="Cambria"/>
        </w:rPr>
      </w:pPr>
    </w:p>
    <w:p w:rsidR="0007269A" w:rsidRDefault="0007269A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lastRenderedPageBreak/>
        <w:br w:type="page"/>
      </w:r>
    </w:p>
    <w:p w:rsidR="0007269A" w:rsidRDefault="0007269A" w:rsidP="00417D91">
      <w:pPr>
        <w:pStyle w:val="BodyText"/>
        <w:rPr>
          <w:rFonts w:ascii="Cambria" w:hAnsi="Cambria"/>
          <w:noProof/>
        </w:rPr>
      </w:pPr>
    </w:p>
    <w:p w:rsidR="007F5B63" w:rsidRPr="00406DDC" w:rsidRDefault="007F5B63" w:rsidP="00417D91">
      <w:pPr>
        <w:pStyle w:val="BodyText"/>
        <w:rPr>
          <w:rFonts w:ascii="Cambria" w:hAnsi="Cambria"/>
        </w:rPr>
      </w:pPr>
    </w:p>
    <w:sectPr w:rsidR="007F5B63" w:rsidRPr="00406DDC" w:rsidSect="00690C6F">
      <w:headerReference w:type="default" r:id="rId11"/>
      <w:footerReference w:type="default" r:id="rId12"/>
      <w:type w:val="continuous"/>
      <w:pgSz w:w="11907" w:h="16840" w:code="9"/>
      <w:pgMar w:top="1701" w:right="851" w:bottom="1134" w:left="851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E7D" w:rsidRDefault="00F77E7D" w:rsidP="00590471">
      <w:r>
        <w:separator/>
      </w:r>
    </w:p>
  </w:endnote>
  <w:endnote w:type="continuationSeparator" w:id="0">
    <w:p w:rsidR="00F77E7D" w:rsidRDefault="00F77E7D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2E" w:rsidRDefault="00685F2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7501E7" wp14:editId="23B4194E">
              <wp:simplePos x="0" y="0"/>
              <wp:positionH relativeFrom="page">
                <wp:posOffset>0</wp:posOffset>
              </wp:positionH>
              <wp:positionV relativeFrom="page">
                <wp:posOffset>8961319</wp:posOffset>
              </wp:positionV>
              <wp:extent cx="7769225" cy="1099440"/>
              <wp:effectExtent l="0" t="0" r="0" b="5715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1099440"/>
                        <a:chOff x="0" y="0"/>
                        <a:chExt cx="7769553" cy="1697659"/>
                      </a:xfrm>
                    </wpg:grpSpPr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3304B7" id="Group 1" o:spid="_x0000_s1026" style="position:absolute;margin-left:0;margin-top:705.6pt;width:611.75pt;height:86.55pt;z-index:251664384;mso-width-percent:1000;mso-position-horizontal-relative:page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">
              <v:shape id="Freeform 4" o:spid="_x0000_s1027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Freeform 5" o:spid="_x0000_s1028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343,314857;1265655,239317;0,0" o:connectangles="0,0,0,0"/>
              </v:shape>
              <v:shape id="Freeform 6" o:spid="_x0000_s1029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Freeform 7" o:spid="_x0000_s1030" style="position:absolute;left:34099;top:6858;width:43378;height:10118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Freef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Freef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Freef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Freef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767,82523;1238995,349136;0,0" o:connectangles="0,0,0,0"/>
              </v:shape>
              <v:shape id="Freef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  <w:r w:rsidR="00370C2E"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38416A" wp14:editId="511B69BB">
              <wp:simplePos x="0" y="0"/>
              <wp:positionH relativeFrom="page">
                <wp:align>left</wp:align>
              </wp:positionH>
              <wp:positionV relativeFrom="page">
                <wp:posOffset>4928870</wp:posOffset>
              </wp:positionV>
              <wp:extent cx="2606040" cy="1920240"/>
              <wp:effectExtent l="0" t="0" r="3810" b="3810"/>
              <wp:wrapNone/>
              <wp:docPr id="4" name="Group 4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920240"/>
                        <a:chOff x="0" y="0"/>
                        <a:chExt cx="2603037" cy="1923284"/>
                      </a:xfrm>
                    </wpg:grpSpPr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9525" y="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1435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28650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1019175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13347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5525" y="123825"/>
                          <a:ext cx="15176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152400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64782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0DE6E6" id="Group 4" o:spid="_x0000_s1026" style="position:absolute;margin-left:0;margin-top:388.1pt;width:205.2pt;height:151.2pt;z-index:251673600;mso-position-horizontal:left;mso-position-horizontal-relative:page;mso-position-vertical-relative:page;mso-width-relative:margin;mso-height-relative:margin" coordsize="26030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">
              <v:shape id="Freeform 22" o:spid="_x0000_s1027" style="position:absolute;left:95;width:25935;height:3992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Freeform 27" o:spid="_x0000_s1028" style="position:absolute;top:5143;width:25935;height:3993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29" type="#_x0000_t75" alt="Phone icon" style="position:absolute;left:22860;top:6286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30" style="position:absolute;top:10191;width:25935;height:3993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Picture 32" o:spid="_x0000_s1031" type="#_x0000_t75" alt="Email icon" style="position:absolute;left:22860;top:11334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">
                <v:imagedata r:id="rId6" o:title="Email icon"/>
                <v:path arrowok="t"/>
              </v:shape>
              <v:shape id="Picture 23" o:spid="_x0000_s1032" type="#_x0000_t75" alt="GPS icon" style="position:absolute;left:22955;top:1238;width:1517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33" style="position:absolute;top:15240;width:25935;height:3992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Picture 36" o:spid="_x0000_s1034" type="#_x0000_t75" alt="website icon" style="position:absolute;left:22860;top:16478;width:1644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E7D" w:rsidRDefault="00F77E7D" w:rsidP="00590471">
      <w:r>
        <w:separator/>
      </w:r>
    </w:p>
  </w:footnote>
  <w:footnote w:type="continuationSeparator" w:id="0">
    <w:p w:rsidR="00F77E7D" w:rsidRDefault="00F77E7D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71" w:rsidRDefault="00370C2E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DAF01BB" wp14:editId="4D4AFE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019811"/>
              <wp:effectExtent l="0" t="0" r="0" b="889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019811"/>
                        <a:chOff x="0" y="0"/>
                        <a:chExt cx="7768590" cy="1703705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3E8CE" id="Group 5" o:spid="_x0000_s1026" style="position:absolute;margin-left:0;margin-top:0;width:611.7pt;height:80.3pt;z-index:251654144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">
              <v:shape id="Freeform 15" o:spid="_x0000_s1027" style="position:absolute;width:45707;height:17037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oup 16" o:spid="_x0000_s1028" style="position:absolute;left:34099;width:43586;height:10217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84;top:7524;width:19183;height:9481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Freeform 20" o:spid="_x0000_s1032" style="position:absolute;left:26384;width:21187;height:17031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D"/>
    <w:rsid w:val="00003A7B"/>
    <w:rsid w:val="00060042"/>
    <w:rsid w:val="0007269A"/>
    <w:rsid w:val="000C100D"/>
    <w:rsid w:val="00150ABD"/>
    <w:rsid w:val="001771A2"/>
    <w:rsid w:val="001A098C"/>
    <w:rsid w:val="00222466"/>
    <w:rsid w:val="002275F0"/>
    <w:rsid w:val="00294024"/>
    <w:rsid w:val="002A1D25"/>
    <w:rsid w:val="00327694"/>
    <w:rsid w:val="00370C2E"/>
    <w:rsid w:val="00406DDC"/>
    <w:rsid w:val="00417D91"/>
    <w:rsid w:val="00475810"/>
    <w:rsid w:val="00527BA1"/>
    <w:rsid w:val="005801E5"/>
    <w:rsid w:val="00590471"/>
    <w:rsid w:val="005B1ADB"/>
    <w:rsid w:val="005C0219"/>
    <w:rsid w:val="005D01FA"/>
    <w:rsid w:val="00685F2D"/>
    <w:rsid w:val="00690C6F"/>
    <w:rsid w:val="00714F21"/>
    <w:rsid w:val="00747DF6"/>
    <w:rsid w:val="007A19AC"/>
    <w:rsid w:val="007F5B63"/>
    <w:rsid w:val="0080075A"/>
    <w:rsid w:val="00803A0A"/>
    <w:rsid w:val="00846CB9"/>
    <w:rsid w:val="00857013"/>
    <w:rsid w:val="008C2CFC"/>
    <w:rsid w:val="009104AA"/>
    <w:rsid w:val="009475DC"/>
    <w:rsid w:val="009B6593"/>
    <w:rsid w:val="009D01D7"/>
    <w:rsid w:val="00A01119"/>
    <w:rsid w:val="00AC1A40"/>
    <w:rsid w:val="00B37B67"/>
    <w:rsid w:val="00B55065"/>
    <w:rsid w:val="00B578DF"/>
    <w:rsid w:val="00B6466C"/>
    <w:rsid w:val="00C042E0"/>
    <w:rsid w:val="00C666EC"/>
    <w:rsid w:val="00CE1E3D"/>
    <w:rsid w:val="00CE51EE"/>
    <w:rsid w:val="00D053FA"/>
    <w:rsid w:val="00D479B0"/>
    <w:rsid w:val="00E44851"/>
    <w:rsid w:val="00E56390"/>
    <w:rsid w:val="00E73AB8"/>
    <w:rsid w:val="00E90A60"/>
    <w:rsid w:val="00EE7E09"/>
    <w:rsid w:val="00F0223C"/>
    <w:rsid w:val="00F66F72"/>
    <w:rsid w:val="00F77E7D"/>
    <w:rsid w:val="00F87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937F3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4F21"/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Closing">
    <w:name w:val="Closing"/>
    <w:basedOn w:val="Normal"/>
    <w:link w:val="ClosingChar"/>
    <w:uiPriority w:val="99"/>
    <w:qFormat/>
    <w:rsid w:val="00B37B67"/>
    <w:pPr>
      <w:spacing w:before="480" w:after="0"/>
    </w:pPr>
  </w:style>
  <w:style w:type="paragraph" w:styleId="Header">
    <w:name w:val="header"/>
    <w:basedOn w:val="Normal"/>
    <w:link w:val="HeaderChar"/>
    <w:uiPriority w:val="99"/>
    <w:semiHidden/>
    <w:rsid w:val="00714F21"/>
  </w:style>
  <w:style w:type="character" w:customStyle="1" w:styleId="HeaderChar">
    <w:name w:val="Header Char"/>
    <w:basedOn w:val="DefaultParagraphFont"/>
    <w:link w:val="Header"/>
    <w:uiPriority w:val="99"/>
    <w:semiHidden/>
    <w:rsid w:val="00714F21"/>
  </w:style>
  <w:style w:type="paragraph" w:styleId="Footer">
    <w:name w:val="footer"/>
    <w:basedOn w:val="Normal"/>
    <w:link w:val="FooterChar"/>
    <w:uiPriority w:val="99"/>
    <w:semiHidden/>
    <w:rsid w:val="00714F21"/>
  </w:style>
  <w:style w:type="character" w:customStyle="1" w:styleId="FooterChar">
    <w:name w:val="Footer Char"/>
    <w:basedOn w:val="DefaultParagraphFont"/>
    <w:link w:val="Footer"/>
    <w:uiPriority w:val="99"/>
    <w:semiHidden/>
    <w:rsid w:val="00714F21"/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Normal"/>
    <w:uiPriority w:val="12"/>
    <w:qFormat/>
    <w:rsid w:val="0080075A"/>
    <w:pPr>
      <w:kinsoku w:val="0"/>
      <w:overflowPunct w:val="0"/>
      <w:spacing w:before="4" w:after="0"/>
    </w:pPr>
    <w:rPr>
      <w:color w:val="FFFFFF" w:themeColor="background1"/>
      <w:sz w:val="20"/>
      <w:szCs w:val="17"/>
    </w:rPr>
  </w:style>
  <w:style w:type="character" w:customStyle="1" w:styleId="ClosingChar">
    <w:name w:val="Closing Char"/>
    <w:basedOn w:val="DefaultParagraphFont"/>
    <w:link w:val="Closing"/>
    <w:uiPriority w:val="99"/>
    <w:rsid w:val="00B37B67"/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NoSpacing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">
    <w:name w:val="Contact"/>
    <w:basedOn w:val="Normal"/>
    <w:link w:val="ContactChar"/>
    <w:uiPriority w:val="11"/>
    <w:qFormat/>
    <w:rsid w:val="0080075A"/>
    <w:pPr>
      <w:spacing w:after="0"/>
    </w:pPr>
  </w:style>
  <w:style w:type="character" w:customStyle="1" w:styleId="ContactChar">
    <w:name w:val="Contact Char"/>
    <w:basedOn w:val="DefaultParagraphFont"/>
    <w:link w:val="Contact"/>
    <w:uiPriority w:val="11"/>
    <w:rsid w:val="00AC1A40"/>
  </w:style>
  <w:style w:type="paragraph" w:styleId="BalloonText">
    <w:name w:val="Balloon Text"/>
    <w:basedOn w:val="Normal"/>
    <w:link w:val="BalloonTextCh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idh\AppData\Roaming\Microsoft\Templates\Modern%20nursing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D6C9F643B346E0A1FC2ECD703F5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4E1-001D-41AE-A15B-E002E2FA0EF3}"/>
      </w:docPartPr>
      <w:docPartBody>
        <w:p w:rsidR="00A6224C" w:rsidRDefault="00B253C9">
          <w:pPr>
            <w:pStyle w:val="98D6C9F643B346E0A1FC2ECD703F5350"/>
          </w:pPr>
          <w:r w:rsidRPr="00B37B67">
            <w:t>[Recipient Name]</w:t>
          </w:r>
        </w:p>
      </w:docPartBody>
    </w:docPart>
    <w:docPart>
      <w:docPartPr>
        <w:name w:val="ACC37E55F3D5452BAEBFD6A31411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0588B-AEA2-4D3A-B3D7-05CB6E42D318}"/>
      </w:docPartPr>
      <w:docPartBody>
        <w:p w:rsidR="00A6224C" w:rsidRDefault="00B253C9">
          <w:pPr>
            <w:pStyle w:val="ACC37E55F3D5452BAEBFD6A31411F5C9"/>
          </w:pPr>
          <w:r w:rsidRPr="0080075A">
            <w:t>[Title]</w:t>
          </w:r>
        </w:p>
      </w:docPartBody>
    </w:docPart>
    <w:docPart>
      <w:docPartPr>
        <w:name w:val="6977097900B54DEC8DECD714EFDF2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141B-8789-4202-949E-AC188EA28F3E}"/>
      </w:docPartPr>
      <w:docPartBody>
        <w:p w:rsidR="00A6224C" w:rsidRDefault="00B253C9">
          <w:pPr>
            <w:pStyle w:val="6977097900B54DEC8DECD714EFDF2CC7"/>
          </w:pPr>
          <w:r w:rsidRPr="0080075A">
            <w:t>[Company]</w:t>
          </w:r>
        </w:p>
      </w:docPartBody>
    </w:docPart>
    <w:docPart>
      <w:docPartPr>
        <w:name w:val="625E21B3D0F24C7D81043FB36C9D1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FACC8-5232-4B7D-9107-918620BB3D02}"/>
      </w:docPartPr>
      <w:docPartBody>
        <w:p w:rsidR="00A6224C" w:rsidRDefault="00B253C9">
          <w:pPr>
            <w:pStyle w:val="625E21B3D0F24C7D81043FB36C9D1E15"/>
          </w:pPr>
          <w:r w:rsidRPr="00222466">
            <w:t>[Recipient Street Address]</w:t>
          </w:r>
        </w:p>
      </w:docPartBody>
    </w:docPart>
    <w:docPart>
      <w:docPartPr>
        <w:name w:val="E4DE4C4878064DE3972CABB6B6187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C8975-8F03-4F72-A419-B6770D2C79A9}"/>
      </w:docPartPr>
      <w:docPartBody>
        <w:p w:rsidR="00A6224C" w:rsidRDefault="00B253C9">
          <w:pPr>
            <w:pStyle w:val="E4DE4C4878064DE3972CABB6B6187815"/>
          </w:pPr>
          <w:r w:rsidRPr="00222466">
            <w:t>[Recipient City, ST Zip]</w:t>
          </w:r>
        </w:p>
      </w:docPartBody>
    </w:docPart>
    <w:docPart>
      <w:docPartPr>
        <w:name w:val="D662D296DC164FCC93CC086DF0C11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B0A61-6030-4478-8613-1353A79F9746}"/>
      </w:docPartPr>
      <w:docPartBody>
        <w:p w:rsidR="00A6224C" w:rsidRDefault="00B253C9">
          <w:pPr>
            <w:pStyle w:val="D662D296DC164FCC93CC086DF0C11A09"/>
          </w:pPr>
          <w:r w:rsidRPr="00B37B67">
            <w:t>[Recipient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C9"/>
    <w:rsid w:val="006C1106"/>
    <w:rsid w:val="00A6224C"/>
    <w:rsid w:val="00B253C9"/>
    <w:rsid w:val="00B65F8B"/>
    <w:rsid w:val="00C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D39A5EEAB43278E83C54460578A4A">
    <w:name w:val="B58D39A5EEAB43278E83C54460578A4A"/>
  </w:style>
  <w:style w:type="paragraph" w:customStyle="1" w:styleId="C6DBD82156334FE0B09F6463008D75D5">
    <w:name w:val="C6DBD82156334FE0B09F6463008D75D5"/>
  </w:style>
  <w:style w:type="paragraph" w:customStyle="1" w:styleId="3855A3287F1A433793A6D31C3942BCDA">
    <w:name w:val="3855A3287F1A433793A6D31C3942BCDA"/>
  </w:style>
  <w:style w:type="paragraph" w:customStyle="1" w:styleId="98D6C9F643B346E0A1FC2ECD703F5350">
    <w:name w:val="98D6C9F643B346E0A1FC2ECD703F5350"/>
  </w:style>
  <w:style w:type="paragraph" w:customStyle="1" w:styleId="ACC37E55F3D5452BAEBFD6A31411F5C9">
    <w:name w:val="ACC37E55F3D5452BAEBFD6A31411F5C9"/>
  </w:style>
  <w:style w:type="paragraph" w:customStyle="1" w:styleId="6977097900B54DEC8DECD714EFDF2CC7">
    <w:name w:val="6977097900B54DEC8DECD714EFDF2CC7"/>
  </w:style>
  <w:style w:type="paragraph" w:customStyle="1" w:styleId="625E21B3D0F24C7D81043FB36C9D1E15">
    <w:name w:val="625E21B3D0F24C7D81043FB36C9D1E15"/>
  </w:style>
  <w:style w:type="paragraph" w:customStyle="1" w:styleId="E4DE4C4878064DE3972CABB6B6187815">
    <w:name w:val="E4DE4C4878064DE3972CABB6B6187815"/>
  </w:style>
  <w:style w:type="paragraph" w:customStyle="1" w:styleId="D662D296DC164FCC93CC086DF0C11A09">
    <w:name w:val="D662D296DC164FCC93CC086DF0C11A09"/>
  </w:style>
  <w:style w:type="paragraph" w:customStyle="1" w:styleId="62DBAF8FC402482B86D1541400351778">
    <w:name w:val="62DBAF8FC402482B86D1541400351778"/>
  </w:style>
  <w:style w:type="paragraph" w:customStyle="1" w:styleId="E5B043AAC33F4C2DB68020432DB9AB27">
    <w:name w:val="E5B043AAC33F4C2DB68020432DB9AB27"/>
  </w:style>
  <w:style w:type="paragraph" w:customStyle="1" w:styleId="1AA231A5BE234251B66916F0FAE3B679">
    <w:name w:val="1AA231A5BE234251B66916F0FAE3B679"/>
  </w:style>
  <w:style w:type="paragraph" w:customStyle="1" w:styleId="23A81665685F4F57BE73F9F749147214">
    <w:name w:val="23A81665685F4F57BE73F9F749147214"/>
  </w:style>
  <w:style w:type="paragraph" w:customStyle="1" w:styleId="9F61D21D6AED4F269B216564453CF4C7">
    <w:name w:val="9F61D21D6AED4F269B216564453CF4C7"/>
  </w:style>
  <w:style w:type="paragraph" w:customStyle="1" w:styleId="7DB161E1D7EE46DCB35B2A9EE4772474">
    <w:name w:val="7DB161E1D7EE46DCB35B2A9EE4772474"/>
  </w:style>
  <w:style w:type="paragraph" w:customStyle="1" w:styleId="330454576D7F4CC48A3E1356EAA6CDDC">
    <w:name w:val="330454576D7F4CC48A3E1356EAA6CDD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99FB188E8142928AD6C1397A94508C">
    <w:name w:val="9999FB188E8142928AD6C1397A945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1FDDC8B-FBFE-41F4-AD8B-73A9BEF96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cover letter.dotx</Template>
  <TotalTime>0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2023-11-03T04:00:00Z</dcterms:created>
  <dcterms:modified xsi:type="dcterms:W3CDTF">2023-11-05T10:43:00Z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